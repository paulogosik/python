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5"/>
        <w:gridCol w:w="2745"/>
        <w:gridCol w:w="1440"/>
        <w:gridCol w:w="2160"/>
      </w:tblGrid>
      <w:tr w:rsidR="001745B3" w14:paraId="3CDE1660" w14:textId="77777777">
        <w:trPr>
          <w:trHeight w:val="1232"/>
        </w:trPr>
        <w:tc>
          <w:tcPr>
            <w:tcW w:w="6550" w:type="dxa"/>
            <w:gridSpan w:val="2"/>
            <w:vAlign w:val="center"/>
          </w:tcPr>
          <w:p w14:paraId="0A72FC8A" w14:textId="2FE5ED05" w:rsidR="001745B3" w:rsidRDefault="006E0237">
            <w:pPr>
              <w:pStyle w:val="Cabealho"/>
              <w:tabs>
                <w:tab w:val="clear" w:pos="4419"/>
                <w:tab w:val="clear" w:pos="8838"/>
              </w:tabs>
              <w:jc w:val="center"/>
            </w:pPr>
            <w:r w:rsidRPr="00E27BCF">
              <w:rPr>
                <w:rFonts w:ascii="Arial" w:hAnsi="Arial" w:cs="Arial"/>
                <w:noProof/>
              </w:rPr>
              <w:drawing>
                <wp:inline distT="0" distB="0" distL="0" distR="0" wp14:anchorId="40E8515C" wp14:editId="4A656BD0">
                  <wp:extent cx="4000500" cy="899160"/>
                  <wp:effectExtent l="0" t="0" r="0" b="0"/>
                  <wp:docPr id="2" name="Imagem 2" descr="timbrad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timbrad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</w:tcPr>
          <w:p w14:paraId="784F02B3" w14:textId="77777777" w:rsidR="001745B3" w:rsidRDefault="001745B3">
            <w:pPr>
              <w:rPr>
                <w:sz w:val="10"/>
              </w:rPr>
            </w:pPr>
          </w:p>
          <w:p w14:paraId="3E70F04D" w14:textId="6CA2CF70" w:rsidR="00E3676B" w:rsidRPr="00D27EC1" w:rsidRDefault="00E3676B" w:rsidP="00E3676B">
            <w:pPr>
              <w:spacing w:before="80"/>
              <w:jc w:val="center"/>
              <w:rPr>
                <w:sz w:val="22"/>
                <w:szCs w:val="28"/>
              </w:rPr>
            </w:pPr>
            <w:r w:rsidRPr="00D27EC1">
              <w:rPr>
                <w:sz w:val="22"/>
                <w:szCs w:val="28"/>
              </w:rPr>
              <w:t>Avaliação Prática – AP2</w:t>
            </w:r>
          </w:p>
          <w:p w14:paraId="615960A9" w14:textId="32B07120" w:rsidR="001745B3" w:rsidRDefault="00E3676B" w:rsidP="00E3676B">
            <w:pPr>
              <w:spacing w:before="80"/>
              <w:jc w:val="center"/>
            </w:pPr>
            <w:r w:rsidRPr="00D27EC1">
              <w:rPr>
                <w:sz w:val="22"/>
                <w:szCs w:val="22"/>
              </w:rPr>
              <w:t>Valor: 1,0</w:t>
            </w:r>
          </w:p>
        </w:tc>
      </w:tr>
      <w:tr w:rsidR="001745B3" w14:paraId="3716E3B3" w14:textId="77777777">
        <w:trPr>
          <w:trHeight w:val="326"/>
        </w:trPr>
        <w:tc>
          <w:tcPr>
            <w:tcW w:w="3805" w:type="dxa"/>
            <w:vAlign w:val="center"/>
          </w:tcPr>
          <w:p w14:paraId="2F0D38B1" w14:textId="2F94A5D3" w:rsidR="001745B3" w:rsidRDefault="001745B3">
            <w:pPr>
              <w:rPr>
                <w:sz w:val="20"/>
              </w:rPr>
            </w:pPr>
            <w:r>
              <w:rPr>
                <w:sz w:val="20"/>
              </w:rPr>
              <w:t>Curso:</w:t>
            </w:r>
            <w:r w:rsidR="00033824">
              <w:rPr>
                <w:sz w:val="20"/>
              </w:rPr>
              <w:t xml:space="preserve"> Sistemas de Informação / Ciência da Computação</w:t>
            </w:r>
            <w:r w:rsidR="00E067BC">
              <w:rPr>
                <w:sz w:val="20"/>
              </w:rPr>
              <w:t xml:space="preserve"> / Engenharia de Software / Jogos Digitais</w:t>
            </w:r>
          </w:p>
        </w:tc>
        <w:tc>
          <w:tcPr>
            <w:tcW w:w="4185" w:type="dxa"/>
            <w:gridSpan w:val="2"/>
            <w:vAlign w:val="center"/>
          </w:tcPr>
          <w:p w14:paraId="2944B3A5" w14:textId="5E9E15D0" w:rsidR="001745B3" w:rsidRDefault="001745B3">
            <w:pPr>
              <w:rPr>
                <w:sz w:val="20"/>
              </w:rPr>
            </w:pPr>
            <w:r>
              <w:rPr>
                <w:sz w:val="20"/>
              </w:rPr>
              <w:t>Disciplina:</w:t>
            </w:r>
            <w:r w:rsidR="00033824">
              <w:rPr>
                <w:sz w:val="20"/>
              </w:rPr>
              <w:t xml:space="preserve"> </w:t>
            </w:r>
            <w:r w:rsidR="00E067BC">
              <w:rPr>
                <w:sz w:val="20"/>
              </w:rPr>
              <w:t>Laboratório de Programação</w:t>
            </w:r>
          </w:p>
        </w:tc>
        <w:tc>
          <w:tcPr>
            <w:tcW w:w="2160" w:type="dxa"/>
            <w:vAlign w:val="center"/>
          </w:tcPr>
          <w:p w14:paraId="4BAC9682" w14:textId="594A08EC" w:rsidR="001745B3" w:rsidRDefault="001745B3" w:rsidP="00581B57">
            <w:pPr>
              <w:rPr>
                <w:sz w:val="20"/>
              </w:rPr>
            </w:pPr>
            <w:r>
              <w:rPr>
                <w:sz w:val="20"/>
              </w:rPr>
              <w:t>Data:</w:t>
            </w:r>
            <w:r w:rsidR="00033824">
              <w:rPr>
                <w:sz w:val="20"/>
              </w:rPr>
              <w:t xml:space="preserve"> </w:t>
            </w:r>
            <w:r w:rsidR="00D75F46">
              <w:rPr>
                <w:sz w:val="20"/>
              </w:rPr>
              <w:t>09</w:t>
            </w:r>
            <w:r w:rsidR="00581B57">
              <w:rPr>
                <w:sz w:val="20"/>
              </w:rPr>
              <w:t>/</w:t>
            </w:r>
            <w:r w:rsidR="00D75F46">
              <w:rPr>
                <w:sz w:val="20"/>
              </w:rPr>
              <w:t>10</w:t>
            </w:r>
            <w:r w:rsidR="00033824">
              <w:rPr>
                <w:sz w:val="20"/>
              </w:rPr>
              <w:t>/</w:t>
            </w:r>
            <w:r w:rsidR="00D75F46">
              <w:rPr>
                <w:sz w:val="20"/>
              </w:rPr>
              <w:t>2023</w:t>
            </w:r>
          </w:p>
        </w:tc>
      </w:tr>
      <w:tr w:rsidR="001745B3" w14:paraId="0AFD3A7F" w14:textId="77777777">
        <w:trPr>
          <w:cantSplit/>
          <w:trHeight w:val="326"/>
        </w:trPr>
        <w:tc>
          <w:tcPr>
            <w:tcW w:w="3805" w:type="dxa"/>
            <w:vAlign w:val="center"/>
          </w:tcPr>
          <w:p w14:paraId="042A2824" w14:textId="1C02DAF9" w:rsidR="001745B3" w:rsidRDefault="006E0237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7A1D6533" wp14:editId="1C89F73A">
                      <wp:simplePos x="0" y="0"/>
                      <wp:positionH relativeFrom="column">
                        <wp:posOffset>5661025</wp:posOffset>
                      </wp:positionH>
                      <wp:positionV relativeFrom="paragraph">
                        <wp:posOffset>99695</wp:posOffset>
                      </wp:positionV>
                      <wp:extent cx="584835" cy="228600"/>
                      <wp:effectExtent l="0" t="0" r="0" b="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83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63CD7C" id="Rectangle 2" o:spid="_x0000_s1026" style="position:absolute;margin-left:445.75pt;margin-top:7.85pt;width:46.0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" o:allowincell="f">
                      <v:shadow on="t" offset="1pt"/>
                    </v:rect>
                  </w:pict>
                </mc:Fallback>
              </mc:AlternateContent>
            </w:r>
            <w:r w:rsidR="001745B3">
              <w:rPr>
                <w:sz w:val="20"/>
              </w:rPr>
              <w:t>Turma:</w:t>
            </w:r>
            <w:r w:rsidR="009C06E4">
              <w:rPr>
                <w:sz w:val="20"/>
              </w:rPr>
              <w:t xml:space="preserve"> 07</w:t>
            </w:r>
            <w:r w:rsidR="00E067BC">
              <w:rPr>
                <w:sz w:val="20"/>
              </w:rPr>
              <w:t>15</w:t>
            </w:r>
          </w:p>
        </w:tc>
        <w:tc>
          <w:tcPr>
            <w:tcW w:w="4185" w:type="dxa"/>
            <w:gridSpan w:val="2"/>
            <w:vAlign w:val="center"/>
          </w:tcPr>
          <w:p w14:paraId="6052A5F2" w14:textId="41A7C402" w:rsidR="001745B3" w:rsidRDefault="001745B3">
            <w:pPr>
              <w:rPr>
                <w:sz w:val="20"/>
              </w:rPr>
            </w:pPr>
            <w:r>
              <w:rPr>
                <w:sz w:val="20"/>
              </w:rPr>
              <w:t>Professor:</w:t>
            </w:r>
            <w:r w:rsidR="00033824">
              <w:rPr>
                <w:sz w:val="20"/>
              </w:rPr>
              <w:t xml:space="preserve"> </w:t>
            </w:r>
            <w:r w:rsidR="00E067BC">
              <w:rPr>
                <w:sz w:val="20"/>
              </w:rPr>
              <w:t>Robson Gomes</w:t>
            </w:r>
          </w:p>
        </w:tc>
        <w:tc>
          <w:tcPr>
            <w:tcW w:w="2160" w:type="dxa"/>
            <w:vMerge w:val="restart"/>
          </w:tcPr>
          <w:p w14:paraId="5DB52FF2" w14:textId="77777777" w:rsidR="001745B3" w:rsidRDefault="001745B3">
            <w:pPr>
              <w:rPr>
                <w:sz w:val="20"/>
              </w:rPr>
            </w:pPr>
            <w:r>
              <w:rPr>
                <w:sz w:val="20"/>
              </w:rPr>
              <w:t xml:space="preserve">Nota: </w:t>
            </w:r>
          </w:p>
        </w:tc>
      </w:tr>
      <w:tr w:rsidR="001745B3" w14:paraId="4309B1BB" w14:textId="77777777">
        <w:trPr>
          <w:cantSplit/>
          <w:trHeight w:val="326"/>
        </w:trPr>
        <w:tc>
          <w:tcPr>
            <w:tcW w:w="7990" w:type="dxa"/>
            <w:gridSpan w:val="3"/>
            <w:vAlign w:val="center"/>
          </w:tcPr>
          <w:p w14:paraId="2FB9DCF9" w14:textId="77777777" w:rsidR="001745B3" w:rsidRDefault="001745B3">
            <w:pPr>
              <w:rPr>
                <w:sz w:val="20"/>
              </w:rPr>
            </w:pPr>
            <w:r>
              <w:rPr>
                <w:sz w:val="20"/>
              </w:rPr>
              <w:t xml:space="preserve">Aluno: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Nº</w:t>
            </w:r>
          </w:p>
        </w:tc>
        <w:tc>
          <w:tcPr>
            <w:tcW w:w="2160" w:type="dxa"/>
            <w:vMerge/>
            <w:vAlign w:val="center"/>
          </w:tcPr>
          <w:p w14:paraId="085F1733" w14:textId="77777777" w:rsidR="001745B3" w:rsidRDefault="001745B3">
            <w:pPr>
              <w:rPr>
                <w:sz w:val="20"/>
              </w:rPr>
            </w:pPr>
          </w:p>
        </w:tc>
      </w:tr>
    </w:tbl>
    <w:p w14:paraId="65F4213B" w14:textId="77777777" w:rsidR="001745B3" w:rsidRDefault="001745B3"/>
    <w:p w14:paraId="61ABCD84" w14:textId="77777777" w:rsidR="00881F73" w:rsidRDefault="00881F73" w:rsidP="00881F73">
      <w:pPr>
        <w:pStyle w:val="Cabealho"/>
        <w:tabs>
          <w:tab w:val="clear" w:pos="4419"/>
          <w:tab w:val="clear" w:pos="8838"/>
          <w:tab w:val="left" w:pos="1646"/>
        </w:tabs>
        <w:rPr>
          <w:b/>
        </w:rPr>
      </w:pPr>
      <w:r w:rsidRPr="00881F73">
        <w:rPr>
          <w:b/>
        </w:rPr>
        <w:t>Instruções:</w:t>
      </w:r>
      <w:r>
        <w:rPr>
          <w:b/>
        </w:rPr>
        <w:tab/>
      </w:r>
    </w:p>
    <w:p w14:paraId="16F82F2D" w14:textId="77777777" w:rsidR="00881F73" w:rsidRDefault="00881F73" w:rsidP="00033824">
      <w:pPr>
        <w:pStyle w:val="Cabealho"/>
        <w:numPr>
          <w:ilvl w:val="0"/>
          <w:numId w:val="1"/>
        </w:numPr>
        <w:tabs>
          <w:tab w:val="clear" w:pos="4419"/>
          <w:tab w:val="clear" w:pos="8838"/>
        </w:tabs>
      </w:pPr>
      <w:r>
        <w:t>Leia atentamente as questões antes de respondê-las;</w:t>
      </w:r>
    </w:p>
    <w:p w14:paraId="4A368C3E" w14:textId="77777777" w:rsidR="00881F73" w:rsidRDefault="00033824" w:rsidP="00033824">
      <w:pPr>
        <w:pStyle w:val="Cabealho"/>
        <w:numPr>
          <w:ilvl w:val="0"/>
          <w:numId w:val="1"/>
        </w:numPr>
        <w:tabs>
          <w:tab w:val="clear" w:pos="4419"/>
          <w:tab w:val="clear" w:pos="8838"/>
        </w:tabs>
      </w:pPr>
      <w:r>
        <w:t>A interpretação é parte essencial da avaliação</w:t>
      </w:r>
      <w:r w:rsidR="00881F73">
        <w:t>;</w:t>
      </w:r>
    </w:p>
    <w:p w14:paraId="29AEF786" w14:textId="77777777" w:rsidR="00881F73" w:rsidRDefault="00033824" w:rsidP="00033824">
      <w:pPr>
        <w:pStyle w:val="Cabealho"/>
        <w:numPr>
          <w:ilvl w:val="0"/>
          <w:numId w:val="1"/>
        </w:numPr>
        <w:tabs>
          <w:tab w:val="clear" w:pos="4419"/>
          <w:tab w:val="clear" w:pos="8838"/>
        </w:tabs>
      </w:pPr>
      <w:r>
        <w:t>Implemente os códigos de forma otimizada (busque sempre a melhor forma de realizar determinada tarefa)</w:t>
      </w:r>
      <w:r w:rsidR="00B94DE8">
        <w:t>;</w:t>
      </w:r>
    </w:p>
    <w:p w14:paraId="385A90B8" w14:textId="77777777" w:rsidR="00B94DE8" w:rsidRDefault="00B94DE8" w:rsidP="00033824">
      <w:pPr>
        <w:pStyle w:val="Cabealho"/>
        <w:numPr>
          <w:ilvl w:val="0"/>
          <w:numId w:val="1"/>
        </w:numPr>
        <w:tabs>
          <w:tab w:val="clear" w:pos="4419"/>
          <w:tab w:val="clear" w:pos="8838"/>
        </w:tabs>
      </w:pPr>
      <w:r>
        <w:t>Tenha seu estilo próprio, sem cópias</w:t>
      </w:r>
      <w:r w:rsidR="00D177D1">
        <w:t>.</w:t>
      </w:r>
    </w:p>
    <w:p w14:paraId="6DF781D3" w14:textId="775E5839" w:rsidR="00E3676B" w:rsidRPr="00D87771" w:rsidRDefault="00E3676B" w:rsidP="00E3676B">
      <w:pPr>
        <w:pStyle w:val="PargrafodaLista"/>
        <w:numPr>
          <w:ilvl w:val="0"/>
          <w:numId w:val="1"/>
        </w:numPr>
        <w:spacing w:line="259" w:lineRule="auto"/>
      </w:pPr>
      <w:r>
        <w:t xml:space="preserve">Todos os arquivos utilizados (módulos, programas e arquivos de dados) </w:t>
      </w:r>
      <w:r w:rsidRPr="002C68C1">
        <w:t xml:space="preserve">devem ser colocados em um arquivo </w:t>
      </w:r>
      <w:proofErr w:type="spellStart"/>
      <w:r w:rsidRPr="00E3676B">
        <w:rPr>
          <w:b/>
          <w:bCs/>
        </w:rPr>
        <w:t>seuNome.rar</w:t>
      </w:r>
      <w:proofErr w:type="spellEnd"/>
      <w:r w:rsidRPr="002C68C1">
        <w:t xml:space="preserve"> ou </w:t>
      </w:r>
      <w:r w:rsidRPr="00E3676B">
        <w:rPr>
          <w:b/>
          <w:bCs/>
        </w:rPr>
        <w:t>seuNome.zip</w:t>
      </w:r>
    </w:p>
    <w:p w14:paraId="796B6921" w14:textId="18D79793" w:rsidR="00D87771" w:rsidRPr="002C68C1" w:rsidRDefault="003B290F" w:rsidP="00E3676B">
      <w:pPr>
        <w:pStyle w:val="PargrafodaLista"/>
        <w:numPr>
          <w:ilvl w:val="0"/>
          <w:numId w:val="1"/>
        </w:numPr>
        <w:spacing w:line="259" w:lineRule="auto"/>
      </w:pPr>
      <w:r>
        <w:t xml:space="preserve">As </w:t>
      </w:r>
      <w:r w:rsidR="00456C0A">
        <w:t xml:space="preserve">funções </w:t>
      </w:r>
      <w:r>
        <w:t>devem ser criadas em um arquivo separado (modularizadas);</w:t>
      </w:r>
    </w:p>
    <w:p w14:paraId="7555C014" w14:textId="622C38A7" w:rsidR="00A92218" w:rsidRDefault="00A92218" w:rsidP="00033824">
      <w:pPr>
        <w:pStyle w:val="Cabealho"/>
        <w:numPr>
          <w:ilvl w:val="0"/>
          <w:numId w:val="1"/>
        </w:numPr>
        <w:tabs>
          <w:tab w:val="clear" w:pos="4419"/>
          <w:tab w:val="clear" w:pos="8838"/>
        </w:tabs>
      </w:pPr>
      <w:r>
        <w:t xml:space="preserve">A execução correta das instruções “e” e “f” </w:t>
      </w:r>
      <w:r w:rsidRPr="00DA3B95">
        <w:rPr>
          <w:b/>
        </w:rPr>
        <w:t>será considerada na avaliação</w:t>
      </w:r>
      <w:r w:rsidRPr="00033824">
        <w:t>.</w:t>
      </w:r>
      <w:r w:rsidR="003E7F5D">
        <w:t xml:space="preserve"> </w:t>
      </w:r>
      <w:r w:rsidR="003E7F5D" w:rsidRPr="003E7F5D">
        <w:rPr>
          <w:b/>
        </w:rPr>
        <w:t>(valor 0,</w:t>
      </w:r>
      <w:r w:rsidR="000C1172">
        <w:rPr>
          <w:b/>
        </w:rPr>
        <w:t>1</w:t>
      </w:r>
      <w:r w:rsidR="003E7F5D" w:rsidRPr="003E7F5D">
        <w:rPr>
          <w:b/>
        </w:rPr>
        <w:t>)</w:t>
      </w:r>
    </w:p>
    <w:p w14:paraId="75B6C024" w14:textId="77777777" w:rsidR="00033824" w:rsidRDefault="00033824" w:rsidP="00033824">
      <w:pPr>
        <w:pStyle w:val="Cabealho"/>
        <w:tabs>
          <w:tab w:val="clear" w:pos="4419"/>
          <w:tab w:val="clear" w:pos="8838"/>
        </w:tabs>
      </w:pPr>
    </w:p>
    <w:p w14:paraId="7EF6262D" w14:textId="73617F50" w:rsidR="00827450" w:rsidRDefault="00033824" w:rsidP="00C7133F">
      <w:pPr>
        <w:numPr>
          <w:ilvl w:val="0"/>
          <w:numId w:val="3"/>
        </w:numPr>
        <w:jc w:val="both"/>
      </w:pPr>
      <w:r w:rsidRPr="00033824">
        <w:t xml:space="preserve">Crie um programa que </w:t>
      </w:r>
      <w:r w:rsidR="00827450" w:rsidRPr="0087498C">
        <w:rPr>
          <w:b/>
        </w:rPr>
        <w:t xml:space="preserve">peça </w:t>
      </w:r>
      <w:r w:rsidRPr="0087498C">
        <w:rPr>
          <w:b/>
        </w:rPr>
        <w:t>ao usuário</w:t>
      </w:r>
      <w:r w:rsidR="00827450" w:rsidRPr="0087498C">
        <w:rPr>
          <w:b/>
        </w:rPr>
        <w:t xml:space="preserve"> para digitar uma frase</w:t>
      </w:r>
      <w:r w:rsidR="00827450">
        <w:t xml:space="preserve"> e depois </w:t>
      </w:r>
      <w:r w:rsidR="009C06E4">
        <w:t>realize as seguintes</w:t>
      </w:r>
      <w:r w:rsidR="0087498C">
        <w:t xml:space="preserve"> </w:t>
      </w:r>
      <w:r w:rsidRPr="00033824">
        <w:t>operações</w:t>
      </w:r>
      <w:r w:rsidR="009C06E4">
        <w:t xml:space="preserve"> a partir desta frase (todas usando funções que você </w:t>
      </w:r>
      <w:r w:rsidR="003B290F">
        <w:t>deverá implementar</w:t>
      </w:r>
      <w:r w:rsidR="009C06E4">
        <w:t>, como determinado a seguir):</w:t>
      </w:r>
    </w:p>
    <w:p w14:paraId="44238B5A" w14:textId="179A99BC" w:rsidR="00827450" w:rsidRPr="00FD2547" w:rsidRDefault="00033824" w:rsidP="00C7133F">
      <w:pPr>
        <w:numPr>
          <w:ilvl w:val="1"/>
          <w:numId w:val="3"/>
        </w:numPr>
        <w:jc w:val="both"/>
        <w:rPr>
          <w:b/>
        </w:rPr>
      </w:pPr>
      <w:r w:rsidRPr="00FD2547">
        <w:rPr>
          <w:b/>
        </w:rPr>
        <w:t>(</w:t>
      </w:r>
      <w:r w:rsidR="00410F9F">
        <w:rPr>
          <w:b/>
        </w:rPr>
        <w:t>0,2</w:t>
      </w:r>
      <w:r w:rsidR="004773D8">
        <w:rPr>
          <w:b/>
        </w:rPr>
        <w:t>5</w:t>
      </w:r>
      <w:proofErr w:type="gramStart"/>
      <w:r w:rsidRPr="00FD2547">
        <w:rPr>
          <w:b/>
        </w:rPr>
        <w:t xml:space="preserve">)  </w:t>
      </w:r>
      <w:r w:rsidR="009C06E4">
        <w:rPr>
          <w:b/>
        </w:rPr>
        <w:t>Retorna</w:t>
      </w:r>
      <w:proofErr w:type="gramEnd"/>
      <w:r w:rsidR="009C06E4">
        <w:rPr>
          <w:b/>
        </w:rPr>
        <w:t xml:space="preserve"> a</w:t>
      </w:r>
      <w:r w:rsidR="003E7F5D">
        <w:rPr>
          <w:b/>
        </w:rPr>
        <w:t>s</w:t>
      </w:r>
      <w:r w:rsidR="009C06E4">
        <w:rPr>
          <w:b/>
        </w:rPr>
        <w:t xml:space="preserve"> maior</w:t>
      </w:r>
      <w:r w:rsidR="003E7F5D">
        <w:rPr>
          <w:b/>
        </w:rPr>
        <w:t>es</w:t>
      </w:r>
      <w:r w:rsidR="009C06E4">
        <w:rPr>
          <w:b/>
        </w:rPr>
        <w:t xml:space="preserve"> palavra</w:t>
      </w:r>
      <w:r w:rsidR="003E7F5D">
        <w:rPr>
          <w:b/>
        </w:rPr>
        <w:t>s</w:t>
      </w:r>
    </w:p>
    <w:p w14:paraId="22A5D10A" w14:textId="0786DAB8" w:rsidR="00827450" w:rsidRDefault="009C06E4" w:rsidP="00827450">
      <w:pPr>
        <w:numPr>
          <w:ilvl w:val="2"/>
          <w:numId w:val="3"/>
        </w:numPr>
        <w:jc w:val="both"/>
      </w:pPr>
      <w:r>
        <w:t>Executa a função</w:t>
      </w:r>
      <w:r w:rsidR="00827450">
        <w:t xml:space="preserve"> </w:t>
      </w:r>
      <w:proofErr w:type="spellStart"/>
      <w:r>
        <w:rPr>
          <w:rFonts w:ascii="Courier New" w:hAnsi="Courier New" w:cs="Courier New"/>
        </w:rPr>
        <w:t>maiorPalavra</w:t>
      </w:r>
      <w:proofErr w:type="spellEnd"/>
      <w:r w:rsidR="00FD2547">
        <w:t xml:space="preserve">, informando na tela </w:t>
      </w:r>
      <w:r>
        <w:t>a maior palavra da frase</w:t>
      </w:r>
    </w:p>
    <w:p w14:paraId="4E514233" w14:textId="7B5A3637" w:rsidR="00827450" w:rsidRDefault="003E7F5D" w:rsidP="00827450">
      <w:pPr>
        <w:numPr>
          <w:ilvl w:val="2"/>
          <w:numId w:val="3"/>
        </w:numPr>
        <w:jc w:val="both"/>
      </w:pPr>
      <w:r>
        <w:t>A função</w:t>
      </w:r>
      <w:r w:rsidR="00827450">
        <w:t xml:space="preserve"> </w:t>
      </w:r>
      <w:proofErr w:type="spellStart"/>
      <w:r w:rsidR="009C06E4">
        <w:rPr>
          <w:rFonts w:ascii="Courier New" w:hAnsi="Courier New" w:cs="Courier New"/>
        </w:rPr>
        <w:t>maior</w:t>
      </w:r>
      <w:r w:rsidR="00827450" w:rsidRPr="00827450">
        <w:rPr>
          <w:rFonts w:ascii="Courier New" w:hAnsi="Courier New" w:cs="Courier New"/>
        </w:rPr>
        <w:t>Palavra</w:t>
      </w:r>
      <w:proofErr w:type="spellEnd"/>
      <w:r w:rsidR="00827450">
        <w:t xml:space="preserve"> recebe como parâmetros a frase lida anteriormente </w:t>
      </w:r>
      <w:r w:rsidR="009C06E4">
        <w:t xml:space="preserve">e </w:t>
      </w:r>
      <w:r w:rsidR="00827450" w:rsidRPr="00FD2547">
        <w:rPr>
          <w:b/>
        </w:rPr>
        <w:t>retorna</w:t>
      </w:r>
      <w:r w:rsidR="009C06E4">
        <w:t xml:space="preserve"> </w:t>
      </w:r>
      <w:r>
        <w:t>uma lista</w:t>
      </w:r>
      <w:r w:rsidR="009C06E4">
        <w:t xml:space="preserve"> contendo</w:t>
      </w:r>
      <w:r w:rsidR="00827450">
        <w:t xml:space="preserve"> </w:t>
      </w:r>
      <w:r w:rsidR="009C06E4">
        <w:t>as maiores palavras da frase (caso haja mais do que uma palavra com o tamanho – em quantidade de caracteres - da maior).</w:t>
      </w:r>
    </w:p>
    <w:p w14:paraId="1E658901" w14:textId="77777777" w:rsidR="00FD2547" w:rsidRDefault="00FD2547" w:rsidP="00FD2547">
      <w:pPr>
        <w:jc w:val="both"/>
      </w:pPr>
    </w:p>
    <w:p w14:paraId="3845A31C" w14:textId="02B73E65" w:rsidR="00DA3B95" w:rsidRPr="00FD2547" w:rsidRDefault="003E7F5D" w:rsidP="00C7133F">
      <w:pPr>
        <w:numPr>
          <w:ilvl w:val="1"/>
          <w:numId w:val="3"/>
        </w:numPr>
        <w:jc w:val="both"/>
        <w:rPr>
          <w:b/>
        </w:rPr>
      </w:pPr>
      <w:r>
        <w:rPr>
          <w:b/>
        </w:rPr>
        <w:t xml:space="preserve"> (</w:t>
      </w:r>
      <w:r w:rsidR="004773D8">
        <w:rPr>
          <w:b/>
        </w:rPr>
        <w:t>0,25</w:t>
      </w:r>
      <w:r w:rsidR="009C06E4">
        <w:rPr>
          <w:b/>
        </w:rPr>
        <w:t xml:space="preserve">)  </w:t>
      </w:r>
      <w:r w:rsidR="00FD2547" w:rsidRPr="00FD2547">
        <w:rPr>
          <w:b/>
        </w:rPr>
        <w:t>Corrige M e N antes de P e B</w:t>
      </w:r>
    </w:p>
    <w:p w14:paraId="628F4867" w14:textId="19CEBD85" w:rsidR="00033824" w:rsidRDefault="00FD2547" w:rsidP="00FD2547">
      <w:pPr>
        <w:numPr>
          <w:ilvl w:val="2"/>
          <w:numId w:val="3"/>
        </w:numPr>
        <w:jc w:val="both"/>
      </w:pPr>
      <w:r>
        <w:t xml:space="preserve">É sabido que antes de P e B não se usa N e sim M. Esta opção vai passar </w:t>
      </w:r>
      <w:r w:rsidR="009C06E4">
        <w:t>à</w:t>
      </w:r>
      <w:r>
        <w:t xml:space="preserve"> </w:t>
      </w:r>
      <w:r w:rsidR="009C06E4">
        <w:t>função</w:t>
      </w:r>
      <w:r>
        <w:t xml:space="preserve"> </w:t>
      </w:r>
      <w:proofErr w:type="spellStart"/>
      <w:r w:rsidRPr="00FD2547">
        <w:rPr>
          <w:rFonts w:ascii="Courier New" w:hAnsi="Courier New" w:cs="Courier New"/>
        </w:rPr>
        <w:t>corrigeMN</w:t>
      </w:r>
      <w:proofErr w:type="spellEnd"/>
      <w:r>
        <w:t xml:space="preserve"> a frase lida an</w:t>
      </w:r>
      <w:r w:rsidR="009C06E4">
        <w:t xml:space="preserve">teriormente e vai retornar uma </w:t>
      </w:r>
      <w:proofErr w:type="spellStart"/>
      <w:r w:rsidR="009C06E4">
        <w:t>s</w:t>
      </w:r>
      <w:r>
        <w:t>tring</w:t>
      </w:r>
      <w:proofErr w:type="spellEnd"/>
      <w:r>
        <w:t xml:space="preserve"> contendo a frase corrigida.</w:t>
      </w:r>
    </w:p>
    <w:p w14:paraId="2DD99274" w14:textId="511C6903" w:rsidR="00FD2547" w:rsidRDefault="00FD2547" w:rsidP="00FD2547">
      <w:pPr>
        <w:numPr>
          <w:ilvl w:val="2"/>
          <w:numId w:val="3"/>
        </w:numPr>
        <w:jc w:val="both"/>
      </w:pPr>
      <w:r>
        <w:t>A frase original e a frase corrigida</w:t>
      </w:r>
      <w:r w:rsidR="009C06E4">
        <w:t xml:space="preserve"> deverão ser impressas (fora da função</w:t>
      </w:r>
      <w:r>
        <w:t>).</w:t>
      </w:r>
    </w:p>
    <w:p w14:paraId="0ED4295C" w14:textId="65330985" w:rsidR="00FD2547" w:rsidRDefault="00FD2547" w:rsidP="00FD2547">
      <w:pPr>
        <w:numPr>
          <w:ilvl w:val="3"/>
          <w:numId w:val="3"/>
        </w:numPr>
        <w:jc w:val="both"/>
      </w:pPr>
      <w:proofErr w:type="spellStart"/>
      <w:r>
        <w:t>Obs</w:t>
      </w:r>
      <w:proofErr w:type="spellEnd"/>
      <w:r>
        <w:t xml:space="preserve">: Considere que só haverá </w:t>
      </w:r>
      <w:proofErr w:type="spellStart"/>
      <w:r w:rsidRPr="00FD2547">
        <w:rPr>
          <w:i/>
        </w:rPr>
        <w:t>n</w:t>
      </w:r>
      <w:r w:rsidR="00154ED0">
        <w:rPr>
          <w:i/>
        </w:rPr>
        <w:t>p</w:t>
      </w:r>
      <w:proofErr w:type="spellEnd"/>
      <w:r>
        <w:t xml:space="preserve"> ou </w:t>
      </w:r>
      <w:proofErr w:type="spellStart"/>
      <w:r w:rsidRPr="00FD2547">
        <w:rPr>
          <w:i/>
        </w:rPr>
        <w:t>nb</w:t>
      </w:r>
      <w:proofErr w:type="spellEnd"/>
      <w:r w:rsidR="009C06E4">
        <w:t xml:space="preserve"> como parte de uma palavra e não ocorrerão livremente.</w:t>
      </w:r>
    </w:p>
    <w:p w14:paraId="7C437141" w14:textId="77777777" w:rsidR="00FD2547" w:rsidRPr="00033824" w:rsidRDefault="00FD2547" w:rsidP="00FD2547">
      <w:pPr>
        <w:jc w:val="both"/>
      </w:pPr>
    </w:p>
    <w:p w14:paraId="425CCBB7" w14:textId="674899EB" w:rsidR="00FD2547" w:rsidRPr="0087498C" w:rsidRDefault="009C06E4" w:rsidP="00827450">
      <w:pPr>
        <w:numPr>
          <w:ilvl w:val="1"/>
          <w:numId w:val="3"/>
        </w:numPr>
        <w:jc w:val="both"/>
        <w:rPr>
          <w:b/>
        </w:rPr>
      </w:pPr>
      <w:r>
        <w:rPr>
          <w:b/>
        </w:rPr>
        <w:t>(</w:t>
      </w:r>
      <w:r w:rsidR="004773D8">
        <w:rPr>
          <w:b/>
        </w:rPr>
        <w:t>0,25</w:t>
      </w:r>
      <w:proofErr w:type="gramStart"/>
      <w:r>
        <w:rPr>
          <w:b/>
        </w:rPr>
        <w:t xml:space="preserve">) </w:t>
      </w:r>
      <w:r w:rsidR="00033824" w:rsidRPr="0087498C">
        <w:rPr>
          <w:b/>
        </w:rPr>
        <w:t xml:space="preserve"> </w:t>
      </w:r>
      <w:r w:rsidR="00FD2547" w:rsidRPr="0087498C">
        <w:rPr>
          <w:b/>
        </w:rPr>
        <w:t>A</w:t>
      </w:r>
      <w:r w:rsidR="00033824" w:rsidRPr="0087498C">
        <w:rPr>
          <w:b/>
        </w:rPr>
        <w:t>presenta</w:t>
      </w:r>
      <w:proofErr w:type="gramEnd"/>
      <w:r w:rsidR="00033824" w:rsidRPr="0087498C">
        <w:rPr>
          <w:b/>
        </w:rPr>
        <w:t xml:space="preserve"> </w:t>
      </w:r>
      <w:r w:rsidR="0087498C">
        <w:rPr>
          <w:b/>
        </w:rPr>
        <w:t>quantidade</w:t>
      </w:r>
      <w:r w:rsidR="00033824" w:rsidRPr="0087498C">
        <w:rPr>
          <w:b/>
        </w:rPr>
        <w:t xml:space="preserve"> de </w:t>
      </w:r>
      <w:r>
        <w:rPr>
          <w:b/>
        </w:rPr>
        <w:t xml:space="preserve">ocorrências </w:t>
      </w:r>
      <w:r w:rsidR="003E7F5D">
        <w:rPr>
          <w:b/>
        </w:rPr>
        <w:t>das palavras na frase</w:t>
      </w:r>
    </w:p>
    <w:p w14:paraId="7D00041E" w14:textId="29D9D94A" w:rsidR="00FD2547" w:rsidRDefault="003E7F5D" w:rsidP="00FD2547">
      <w:pPr>
        <w:numPr>
          <w:ilvl w:val="2"/>
          <w:numId w:val="3"/>
        </w:numPr>
        <w:jc w:val="both"/>
      </w:pPr>
      <w:r>
        <w:t>A</w:t>
      </w:r>
      <w:r w:rsidR="00FD2547">
        <w:t xml:space="preserve">presenta </w:t>
      </w:r>
      <w:r w:rsidR="0087498C">
        <w:t xml:space="preserve">na tela </w:t>
      </w:r>
      <w:r w:rsidR="00FD2547">
        <w:t xml:space="preserve">a quantidade de vezes que </w:t>
      </w:r>
      <w:r>
        <w:t>cada palavra</w:t>
      </w:r>
      <w:r w:rsidR="00FD2547">
        <w:t xml:space="preserve"> aparece na frase lida anteriormente. </w:t>
      </w:r>
    </w:p>
    <w:p w14:paraId="04AAEE89" w14:textId="658CDDE7" w:rsidR="00033824" w:rsidRDefault="00FD2547" w:rsidP="00FD2547">
      <w:pPr>
        <w:numPr>
          <w:ilvl w:val="2"/>
          <w:numId w:val="3"/>
        </w:numPr>
        <w:jc w:val="both"/>
      </w:pPr>
      <w:r>
        <w:t xml:space="preserve">Para isso, executa </w:t>
      </w:r>
      <w:r w:rsidR="009C06E4">
        <w:t>a função</w:t>
      </w:r>
      <w:r w:rsidR="00033824" w:rsidRPr="00033824">
        <w:t xml:space="preserve"> </w:t>
      </w:r>
      <w:proofErr w:type="spellStart"/>
      <w:r w:rsidRPr="0087498C">
        <w:rPr>
          <w:rFonts w:ascii="Courier New" w:hAnsi="Courier New" w:cs="Courier New"/>
        </w:rPr>
        <w:t>conta</w:t>
      </w:r>
      <w:r w:rsidR="009C06E4">
        <w:rPr>
          <w:rFonts w:ascii="Courier New" w:hAnsi="Courier New" w:cs="Courier New"/>
        </w:rPr>
        <w:t>Texto</w:t>
      </w:r>
      <w:proofErr w:type="spellEnd"/>
      <w:r w:rsidR="009C06E4">
        <w:t xml:space="preserve"> que recebe a frase </w:t>
      </w:r>
      <w:r>
        <w:t xml:space="preserve">e retorna </w:t>
      </w:r>
      <w:r w:rsidR="007F4D86">
        <w:t xml:space="preserve">uma </w:t>
      </w:r>
      <w:r w:rsidR="007F4D86" w:rsidRPr="007F4D86">
        <w:rPr>
          <w:b/>
          <w:bCs/>
        </w:rPr>
        <w:t>lista encadeada</w:t>
      </w:r>
      <w:r w:rsidR="003E7F5D">
        <w:t xml:space="preserve"> que contém cada palavra e a quantidade de vezes que ela aparece na frase</w:t>
      </w:r>
      <w:r>
        <w:t>.</w:t>
      </w:r>
      <w:r w:rsidR="00FE705C">
        <w:br/>
      </w:r>
      <w:proofErr w:type="spellStart"/>
      <w:r w:rsidR="00FE705C">
        <w:t>Ex</w:t>
      </w:r>
      <w:proofErr w:type="spellEnd"/>
      <w:r w:rsidR="00FE705C">
        <w:t xml:space="preserve">: </w:t>
      </w:r>
      <w:r w:rsidR="00FE705C" w:rsidRPr="00FE705C">
        <w:rPr>
          <w:rFonts w:ascii="Courier New" w:hAnsi="Courier New" w:cs="Courier New"/>
        </w:rPr>
        <w:t>[</w:t>
      </w:r>
      <w:r w:rsidR="00FE705C">
        <w:rPr>
          <w:rFonts w:ascii="Courier New" w:hAnsi="Courier New" w:cs="Courier New"/>
        </w:rPr>
        <w:t>[“Palavra1”, 2], [“Palavra2”, 3]]</w:t>
      </w:r>
    </w:p>
    <w:p w14:paraId="2C8DA628" w14:textId="77777777" w:rsidR="0087498C" w:rsidRPr="00033824" w:rsidRDefault="0087498C" w:rsidP="0087498C">
      <w:pPr>
        <w:jc w:val="both"/>
      </w:pPr>
    </w:p>
    <w:p w14:paraId="512C22B3" w14:textId="32F3B498" w:rsidR="00033824" w:rsidRPr="0087498C" w:rsidRDefault="003E7F5D" w:rsidP="00827450">
      <w:pPr>
        <w:numPr>
          <w:ilvl w:val="1"/>
          <w:numId w:val="3"/>
        </w:numPr>
        <w:jc w:val="both"/>
        <w:rPr>
          <w:b/>
        </w:rPr>
      </w:pPr>
      <w:r>
        <w:rPr>
          <w:b/>
        </w:rPr>
        <w:t>(</w:t>
      </w:r>
      <w:r w:rsidR="004773D8">
        <w:rPr>
          <w:b/>
        </w:rPr>
        <w:t>0,25</w:t>
      </w:r>
      <w:proofErr w:type="gramStart"/>
      <w:r w:rsidR="00033824" w:rsidRPr="0087498C">
        <w:rPr>
          <w:b/>
        </w:rPr>
        <w:t xml:space="preserve">)  </w:t>
      </w:r>
      <w:r w:rsidR="0087498C" w:rsidRPr="0087498C">
        <w:rPr>
          <w:b/>
        </w:rPr>
        <w:t>Verifica</w:t>
      </w:r>
      <w:proofErr w:type="gramEnd"/>
      <w:r w:rsidR="0087498C" w:rsidRPr="0087498C">
        <w:rPr>
          <w:b/>
        </w:rPr>
        <w:t xml:space="preserve"> se uma palavra é palíndrom</w:t>
      </w:r>
      <w:r w:rsidR="009C06E4">
        <w:rPr>
          <w:b/>
        </w:rPr>
        <w:t>o</w:t>
      </w:r>
      <w:r w:rsidR="0087498C" w:rsidRPr="0087498C">
        <w:rPr>
          <w:b/>
        </w:rPr>
        <w:t>.</w:t>
      </w:r>
      <w:r>
        <w:rPr>
          <w:b/>
        </w:rPr>
        <w:t xml:space="preserve"> </w:t>
      </w:r>
      <w:r w:rsidRPr="003E7F5D">
        <w:t># Esta questão não usará a frase</w:t>
      </w:r>
    </w:p>
    <w:p w14:paraId="253C0286" w14:textId="745064EC" w:rsidR="0087498C" w:rsidRDefault="0087498C" w:rsidP="0087498C">
      <w:pPr>
        <w:numPr>
          <w:ilvl w:val="2"/>
          <w:numId w:val="3"/>
        </w:numPr>
        <w:jc w:val="both"/>
      </w:pPr>
      <w:r>
        <w:t>Solicita ao usuário que digite uma palavra e imprime n</w:t>
      </w:r>
      <w:r w:rsidR="009C06E4">
        <w:t>a tela se a palavra é palíndromo</w:t>
      </w:r>
      <w:r>
        <w:t xml:space="preserve"> ou não. Para isso executa o método </w:t>
      </w:r>
      <w:proofErr w:type="spellStart"/>
      <w:r w:rsidRPr="0087498C">
        <w:rPr>
          <w:rFonts w:ascii="Courier New" w:hAnsi="Courier New" w:cs="Courier New"/>
        </w:rPr>
        <w:t>verificaPalindrom</w:t>
      </w:r>
      <w:r w:rsidR="009C06E4">
        <w:rPr>
          <w:rFonts w:ascii="Courier New" w:hAnsi="Courier New" w:cs="Courier New"/>
        </w:rPr>
        <w:t>o</w:t>
      </w:r>
      <w:proofErr w:type="spellEnd"/>
      <w:r>
        <w:t xml:space="preserve">. </w:t>
      </w:r>
    </w:p>
    <w:p w14:paraId="0A398BD3" w14:textId="5958E20F" w:rsidR="0087498C" w:rsidRDefault="009C06E4" w:rsidP="0087498C">
      <w:pPr>
        <w:numPr>
          <w:ilvl w:val="3"/>
          <w:numId w:val="3"/>
        </w:numPr>
        <w:jc w:val="both"/>
      </w:pPr>
      <w:proofErr w:type="spellStart"/>
      <w:r>
        <w:t>Obs</w:t>
      </w:r>
      <w:proofErr w:type="spellEnd"/>
      <w:r>
        <w:t>: Palíndromo</w:t>
      </w:r>
      <w:r w:rsidR="0087498C">
        <w:t xml:space="preserve"> é uma palavra que ao ser lida de traz pra frente é igual à palavra </w:t>
      </w:r>
      <w:r>
        <w:t>original. Exemplos de palíndromo</w:t>
      </w:r>
      <w:r w:rsidR="0087498C">
        <w:t xml:space="preserve">s: RADAR, OSSO, OVO, ASA. </w:t>
      </w:r>
    </w:p>
    <w:p w14:paraId="5CB5D985" w14:textId="77777777" w:rsidR="0087498C" w:rsidRPr="00033824" w:rsidRDefault="0087498C" w:rsidP="0087498C">
      <w:pPr>
        <w:jc w:val="both"/>
      </w:pPr>
    </w:p>
    <w:p w14:paraId="2AE68AF8" w14:textId="2D989D68" w:rsidR="00A92218" w:rsidRPr="00033824" w:rsidRDefault="0087498C" w:rsidP="003E7F5D">
      <w:pPr>
        <w:numPr>
          <w:ilvl w:val="1"/>
          <w:numId w:val="3"/>
        </w:numPr>
        <w:jc w:val="both"/>
      </w:pPr>
      <w:r w:rsidRPr="003E7F5D">
        <w:rPr>
          <w:b/>
        </w:rPr>
        <w:lastRenderedPageBreak/>
        <w:t>(0</w:t>
      </w:r>
      <w:r w:rsidR="00FE379C">
        <w:rPr>
          <w:b/>
        </w:rPr>
        <w:t>,</w:t>
      </w:r>
      <w:r w:rsidR="00050C70">
        <w:rPr>
          <w:b/>
        </w:rPr>
        <w:t>1</w:t>
      </w:r>
      <w:proofErr w:type="gramStart"/>
      <w:r w:rsidRPr="003E7F5D">
        <w:rPr>
          <w:b/>
        </w:rPr>
        <w:t xml:space="preserve">) </w:t>
      </w:r>
      <w:r w:rsidR="003E7F5D">
        <w:rPr>
          <w:b/>
        </w:rPr>
        <w:t xml:space="preserve"> </w:t>
      </w:r>
      <w:proofErr w:type="spellStart"/>
      <w:r>
        <w:t>Obs</w:t>
      </w:r>
      <w:proofErr w:type="spellEnd"/>
      <w:proofErr w:type="gramEnd"/>
      <w:r>
        <w:t xml:space="preserve">: A correta construção </w:t>
      </w:r>
      <w:r w:rsidR="003E7F5D">
        <w:t>das funções e do programa principal de forma a mostrar a correta execução dos códigos</w:t>
      </w:r>
      <w:r>
        <w:t>, bem como a qualidade da organização</w:t>
      </w:r>
      <w:r w:rsidR="003E7F5D">
        <w:t>, serão considerados</w:t>
      </w:r>
      <w:r>
        <w:t>.</w:t>
      </w:r>
    </w:p>
    <w:sectPr w:rsidR="00A92218" w:rsidRPr="00033824">
      <w:footerReference w:type="default" r:id="rId8"/>
      <w:pgSz w:w="11907" w:h="16840" w:code="9"/>
      <w:pgMar w:top="357" w:right="851" w:bottom="1418" w:left="1021" w:header="720" w:footer="7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68352" w14:textId="77777777" w:rsidR="006959FE" w:rsidRDefault="006959FE">
      <w:r>
        <w:separator/>
      </w:r>
    </w:p>
  </w:endnote>
  <w:endnote w:type="continuationSeparator" w:id="0">
    <w:p w14:paraId="249FC9C8" w14:textId="77777777" w:rsidR="006959FE" w:rsidRDefault="00695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5B965" w14:textId="77777777" w:rsidR="000E18D6" w:rsidRDefault="000E18D6" w:rsidP="000E18D6">
    <w:pPr>
      <w:pStyle w:val="Cabealho"/>
      <w:tabs>
        <w:tab w:val="clear" w:pos="4419"/>
        <w:tab w:val="clear" w:pos="8838"/>
      </w:tabs>
      <w:jc w:val="center"/>
    </w:pPr>
    <w:r>
      <w:t>==============================================</w:t>
    </w:r>
  </w:p>
  <w:p w14:paraId="7B7611E8" w14:textId="77777777" w:rsidR="000E18D6" w:rsidRPr="003F38B7" w:rsidRDefault="00C87995" w:rsidP="000E18D6">
    <w:pPr>
      <w:pStyle w:val="Cabealho"/>
      <w:tabs>
        <w:tab w:val="clear" w:pos="4419"/>
        <w:tab w:val="clear" w:pos="8838"/>
      </w:tabs>
      <w:jc w:val="center"/>
      <w:rPr>
        <w:sz w:val="20"/>
        <w:szCs w:val="20"/>
      </w:rPr>
    </w:pPr>
    <w:r>
      <w:rPr>
        <w:sz w:val="20"/>
        <w:szCs w:val="20"/>
      </w:rPr>
      <w:t>Missão: “</w:t>
    </w:r>
    <w:r w:rsidR="000E18D6" w:rsidRPr="003F38B7">
      <w:rPr>
        <w:sz w:val="20"/>
        <w:szCs w:val="20"/>
      </w:rPr>
      <w:t>Proporcionar crescimento pessoal e desenvolvimento profissional, conf</w:t>
    </w:r>
    <w:r>
      <w:rPr>
        <w:sz w:val="20"/>
        <w:szCs w:val="20"/>
      </w:rPr>
      <w:t>orme os princípios da fé cristã</w:t>
    </w:r>
    <w:r w:rsidR="000E18D6" w:rsidRPr="003F38B7">
      <w:rPr>
        <w:sz w:val="20"/>
        <w:szCs w:val="20"/>
      </w:rPr>
      <w:t>”.</w:t>
    </w:r>
  </w:p>
  <w:p w14:paraId="7B99F6A6" w14:textId="77777777" w:rsidR="001745B3" w:rsidRDefault="001745B3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E747C" w14:textId="77777777" w:rsidR="006959FE" w:rsidRDefault="006959FE">
      <w:r>
        <w:separator/>
      </w:r>
    </w:p>
  </w:footnote>
  <w:footnote w:type="continuationSeparator" w:id="0">
    <w:p w14:paraId="26AEFF3C" w14:textId="77777777" w:rsidR="006959FE" w:rsidRDefault="00695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F3491"/>
    <w:multiLevelType w:val="hybridMultilevel"/>
    <w:tmpl w:val="B09AA834"/>
    <w:lvl w:ilvl="0" w:tplc="C4F23232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784F00"/>
    <w:multiLevelType w:val="hybridMultilevel"/>
    <w:tmpl w:val="E416C05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D05AA4"/>
    <w:multiLevelType w:val="hybridMultilevel"/>
    <w:tmpl w:val="2D9618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097A0C"/>
    <w:multiLevelType w:val="hybridMultilevel"/>
    <w:tmpl w:val="39003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55FE8"/>
    <w:multiLevelType w:val="hybridMultilevel"/>
    <w:tmpl w:val="3D76209A"/>
    <w:lvl w:ilvl="0" w:tplc="EE6AE6F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D56221"/>
    <w:multiLevelType w:val="hybridMultilevel"/>
    <w:tmpl w:val="AC6E74CC"/>
    <w:lvl w:ilvl="0" w:tplc="C4F23232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783259"/>
    <w:multiLevelType w:val="hybridMultilevel"/>
    <w:tmpl w:val="3BAED53A"/>
    <w:lvl w:ilvl="0" w:tplc="C4F23232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1C10C9"/>
    <w:multiLevelType w:val="hybridMultilevel"/>
    <w:tmpl w:val="D1FAE5AC"/>
    <w:lvl w:ilvl="0" w:tplc="730E3F58">
      <w:start w:val="1"/>
      <w:numFmt w:val="bullet"/>
      <w:lvlText w:val="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0F1560"/>
    <w:multiLevelType w:val="hybridMultilevel"/>
    <w:tmpl w:val="8C90E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806EA"/>
    <w:multiLevelType w:val="hybridMultilevel"/>
    <w:tmpl w:val="E24E4784"/>
    <w:lvl w:ilvl="0" w:tplc="C4F23232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5B3"/>
    <w:rsid w:val="00017221"/>
    <w:rsid w:val="00033824"/>
    <w:rsid w:val="00050C70"/>
    <w:rsid w:val="000C1172"/>
    <w:rsid w:val="000D1072"/>
    <w:rsid w:val="000E18D6"/>
    <w:rsid w:val="00140836"/>
    <w:rsid w:val="00154ED0"/>
    <w:rsid w:val="001745B3"/>
    <w:rsid w:val="002349D3"/>
    <w:rsid w:val="002C540B"/>
    <w:rsid w:val="00306666"/>
    <w:rsid w:val="00362AA8"/>
    <w:rsid w:val="003749E5"/>
    <w:rsid w:val="003B290F"/>
    <w:rsid w:val="003D4160"/>
    <w:rsid w:val="003E7F5D"/>
    <w:rsid w:val="00410F9F"/>
    <w:rsid w:val="00433E32"/>
    <w:rsid w:val="00434DEB"/>
    <w:rsid w:val="004473E3"/>
    <w:rsid w:val="00456C0A"/>
    <w:rsid w:val="0046500C"/>
    <w:rsid w:val="004773D8"/>
    <w:rsid w:val="00485616"/>
    <w:rsid w:val="0049622C"/>
    <w:rsid w:val="004A3AC5"/>
    <w:rsid w:val="004C5B1D"/>
    <w:rsid w:val="004D2ED6"/>
    <w:rsid w:val="005449D0"/>
    <w:rsid w:val="00581B57"/>
    <w:rsid w:val="005B3909"/>
    <w:rsid w:val="005F6765"/>
    <w:rsid w:val="0060586A"/>
    <w:rsid w:val="00631207"/>
    <w:rsid w:val="006959FE"/>
    <w:rsid w:val="006B292D"/>
    <w:rsid w:val="006C01E4"/>
    <w:rsid w:val="006E0237"/>
    <w:rsid w:val="00721DF3"/>
    <w:rsid w:val="00730D91"/>
    <w:rsid w:val="00734FB3"/>
    <w:rsid w:val="0078351E"/>
    <w:rsid w:val="007E6C52"/>
    <w:rsid w:val="007F4D86"/>
    <w:rsid w:val="0082713C"/>
    <w:rsid w:val="00827450"/>
    <w:rsid w:val="0087498C"/>
    <w:rsid w:val="00881F73"/>
    <w:rsid w:val="008E29A4"/>
    <w:rsid w:val="008F6898"/>
    <w:rsid w:val="009C06E4"/>
    <w:rsid w:val="00A42706"/>
    <w:rsid w:val="00A61199"/>
    <w:rsid w:val="00A86AB7"/>
    <w:rsid w:val="00A92218"/>
    <w:rsid w:val="00A930FE"/>
    <w:rsid w:val="00AC2428"/>
    <w:rsid w:val="00B00997"/>
    <w:rsid w:val="00B116A8"/>
    <w:rsid w:val="00B42168"/>
    <w:rsid w:val="00B94DE8"/>
    <w:rsid w:val="00BA7D61"/>
    <w:rsid w:val="00BD482C"/>
    <w:rsid w:val="00BE4F8D"/>
    <w:rsid w:val="00C7133F"/>
    <w:rsid w:val="00C87995"/>
    <w:rsid w:val="00CF5A14"/>
    <w:rsid w:val="00D177D1"/>
    <w:rsid w:val="00D250FE"/>
    <w:rsid w:val="00D27EC1"/>
    <w:rsid w:val="00D43961"/>
    <w:rsid w:val="00D45EF9"/>
    <w:rsid w:val="00D75F46"/>
    <w:rsid w:val="00D87771"/>
    <w:rsid w:val="00DA3B95"/>
    <w:rsid w:val="00E067BC"/>
    <w:rsid w:val="00E27BCF"/>
    <w:rsid w:val="00E3676B"/>
    <w:rsid w:val="00E8192D"/>
    <w:rsid w:val="00EA2408"/>
    <w:rsid w:val="00F1462A"/>
    <w:rsid w:val="00F447D4"/>
    <w:rsid w:val="00F47FF9"/>
    <w:rsid w:val="00F62697"/>
    <w:rsid w:val="00FD2547"/>
    <w:rsid w:val="00FE379C"/>
    <w:rsid w:val="00FE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4BCF49"/>
  <w15:chartTrackingRefBased/>
  <w15:docId w15:val="{1AD3E952-6E59-41A8-8524-06F06A7F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033824"/>
    <w:pPr>
      <w:ind w:left="720"/>
      <w:contextualSpacing/>
    </w:pPr>
  </w:style>
  <w:style w:type="character" w:styleId="Hyperlink">
    <w:name w:val="Hyperlink"/>
    <w:uiPriority w:val="99"/>
    <w:unhideWhenUsed/>
    <w:rsid w:val="00A92218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216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2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00244087199\Meus%20documentos\Modelos%20de%20Doc%202004\Cabe&#231;alho%20de%20prov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Cabeçalho de prova.dot</Template>
  <TotalTime>49</TotalTime>
  <Pages>2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Ulbra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00244087199</dc:creator>
  <cp:keywords/>
  <cp:lastModifiedBy>Dev</cp:lastModifiedBy>
  <cp:revision>77</cp:revision>
  <cp:lastPrinted>2016-09-12T22:53:00Z</cp:lastPrinted>
  <dcterms:created xsi:type="dcterms:W3CDTF">2023-10-09T02:25:00Z</dcterms:created>
  <dcterms:modified xsi:type="dcterms:W3CDTF">2023-10-09T14:01:00Z</dcterms:modified>
</cp:coreProperties>
</file>